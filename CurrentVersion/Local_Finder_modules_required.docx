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Arial Black" w:hAnsi="Arial Black"/>
              <w:sz w:val="36"/>
              <w:szCs w:val="40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Content>
            <w:p w14:paraId="019948A4" w14:textId="38577536" w:rsidR="00142861" w:rsidRPr="0019365A" w:rsidRDefault="009F1FEC">
              <w:pPr>
                <w:pStyle w:val="Publishwithline"/>
                <w:rPr>
                  <w:rFonts w:ascii="Arial Black" w:hAnsi="Arial Black"/>
                  <w:sz w:val="36"/>
                  <w:szCs w:val="40"/>
                </w:rPr>
              </w:pPr>
              <w:r>
                <w:rPr>
                  <w:rFonts w:ascii="Arial Black" w:hAnsi="Arial Black"/>
                  <w:sz w:val="36"/>
                  <w:szCs w:val="40"/>
                </w:rPr>
                <w:t>Mini-</w:t>
              </w:r>
              <w:r w:rsidR="00ED1CC2" w:rsidRPr="0019365A">
                <w:rPr>
                  <w:rFonts w:ascii="Arial Black" w:hAnsi="Arial Black"/>
                  <w:sz w:val="36"/>
                  <w:szCs w:val="40"/>
                </w:rPr>
                <w:t>Project Title: - Local Finder</w:t>
              </w:r>
            </w:p>
          </w:sdtContent>
        </w:sdt>
        <w:p w14:paraId="70846EC0" w14:textId="77777777" w:rsidR="00142861" w:rsidRDefault="00142861">
          <w:pPr>
            <w:pStyle w:val="underline"/>
          </w:pPr>
        </w:p>
        <w:p w14:paraId="2399BE47" w14:textId="77777777" w:rsidR="00142861" w:rsidRDefault="00000000">
          <w:pPr>
            <w:pStyle w:val="PadderBetweenControlandBody"/>
          </w:pPr>
        </w:p>
      </w:sdtContent>
    </w:sdt>
    <w:p w14:paraId="5C2578D7" w14:textId="547E9E71" w:rsidR="00142861" w:rsidRDefault="00ED1CC2">
      <w:r>
        <w:t xml:space="preserve"> </w:t>
      </w:r>
      <w:r w:rsidRPr="0019365A">
        <w:rPr>
          <w:b/>
          <w:bCs/>
        </w:rPr>
        <w:t>Student</w:t>
      </w:r>
      <w:r w:rsidR="0019365A">
        <w:rPr>
          <w:b/>
          <w:bCs/>
        </w:rPr>
        <w:t>-</w:t>
      </w:r>
      <w:r w:rsidRPr="0019365A">
        <w:rPr>
          <w:b/>
          <w:bCs/>
        </w:rPr>
        <w:t>1 Name:</w:t>
      </w:r>
      <w:r>
        <w:t xml:space="preserve"> Akshay Doshi</w:t>
      </w:r>
    </w:p>
    <w:p w14:paraId="380F6067" w14:textId="70BB176D" w:rsidR="00ED1CC2" w:rsidRDefault="00ED1CC2" w:rsidP="00ED1CC2">
      <w:r w:rsidRPr="0019365A">
        <w:rPr>
          <w:b/>
          <w:bCs/>
        </w:rPr>
        <w:t>Student</w:t>
      </w:r>
      <w:r w:rsidR="0019365A">
        <w:rPr>
          <w:b/>
          <w:bCs/>
        </w:rPr>
        <w:t>-</w:t>
      </w:r>
      <w:r w:rsidRPr="0019365A">
        <w:rPr>
          <w:b/>
          <w:bCs/>
        </w:rPr>
        <w:t>1 Id:</w:t>
      </w:r>
      <w:r w:rsidR="0019365A">
        <w:t xml:space="preserve"> </w:t>
      </w:r>
      <w:r>
        <w:t>23CP027</w:t>
      </w:r>
    </w:p>
    <w:p w14:paraId="7BEB1471" w14:textId="189139FB" w:rsidR="00ED1CC2" w:rsidRDefault="00ED1CC2">
      <w:r w:rsidRPr="0019365A">
        <w:rPr>
          <w:b/>
          <w:bCs/>
        </w:rPr>
        <w:t>Student</w:t>
      </w:r>
      <w:r w:rsidR="0019365A">
        <w:rPr>
          <w:b/>
          <w:bCs/>
        </w:rPr>
        <w:t>-</w:t>
      </w:r>
      <w:r w:rsidRPr="0019365A">
        <w:rPr>
          <w:b/>
          <w:bCs/>
        </w:rPr>
        <w:t>2 Name:</w:t>
      </w:r>
      <w:r>
        <w:t xml:space="preserve"> Viral Bhoi</w:t>
      </w:r>
    </w:p>
    <w:p w14:paraId="1EFA5D1A" w14:textId="7BAFA40F" w:rsidR="00ED1CC2" w:rsidRDefault="00ED1CC2" w:rsidP="00ED1CC2">
      <w:r w:rsidRPr="0019365A">
        <w:rPr>
          <w:b/>
          <w:bCs/>
        </w:rPr>
        <w:t>Student</w:t>
      </w:r>
      <w:r w:rsidR="0019365A">
        <w:rPr>
          <w:b/>
          <w:bCs/>
        </w:rPr>
        <w:t>-2</w:t>
      </w:r>
      <w:r w:rsidRPr="0019365A">
        <w:rPr>
          <w:b/>
          <w:bCs/>
        </w:rPr>
        <w:t xml:space="preserve"> Id:</w:t>
      </w:r>
      <w:r>
        <w:t xml:space="preserve"> 23CP02</w:t>
      </w:r>
      <w:r>
        <w:t>9</w:t>
      </w:r>
    </w:p>
    <w:p w14:paraId="41310B53" w14:textId="77777777" w:rsidR="00ED1CC2" w:rsidRDefault="00ED1CC2" w:rsidP="00ED1CC2"/>
    <w:p w14:paraId="664F210A" w14:textId="6C4538D0" w:rsidR="00F07255" w:rsidRPr="00FA51D9" w:rsidRDefault="00F07255" w:rsidP="00ED1CC2">
      <w:pPr>
        <w:rPr>
          <w:b/>
          <w:bCs/>
        </w:rPr>
      </w:pPr>
      <w:r w:rsidRPr="00FA51D9">
        <w:rPr>
          <w:b/>
          <w:bCs/>
        </w:rPr>
        <w:t xml:space="preserve">Description: </w:t>
      </w:r>
    </w:p>
    <w:p w14:paraId="6AB3A5B1" w14:textId="0651781A" w:rsidR="00F07255" w:rsidRDefault="00F07255" w:rsidP="00ED1CC2">
      <w:r w:rsidRPr="00F07255">
        <w:t xml:space="preserve">The </w:t>
      </w:r>
      <w:r>
        <w:t>Local Finder</w:t>
      </w:r>
      <w:r w:rsidRPr="00F07255">
        <w:t xml:space="preserve"> platform is designed to connect customers with local vendors, allowing them to search for products and either visit the shops in person or request delivery. The goal is to provide a centralized marketplace for local vendors to market their products while offering convenience to customers.</w:t>
      </w:r>
    </w:p>
    <w:p w14:paraId="7F7F8F0B" w14:textId="77777777" w:rsidR="00F07255" w:rsidRDefault="00F07255" w:rsidP="00ED1CC2"/>
    <w:p w14:paraId="6A17B00E" w14:textId="08E872C9" w:rsidR="00ED1CC2" w:rsidRPr="00FA51D9" w:rsidRDefault="00ED1CC2" w:rsidP="00ED1CC2">
      <w:pPr>
        <w:rPr>
          <w:b/>
          <w:bCs/>
        </w:rPr>
      </w:pPr>
      <w:r>
        <w:t xml:space="preserve"> </w:t>
      </w:r>
      <w:r w:rsidRPr="00FA51D9">
        <w:rPr>
          <w:b/>
          <w:bCs/>
        </w:rPr>
        <w:t>Modules Required</w:t>
      </w:r>
      <w:r w:rsidR="00F07255" w:rsidRPr="00FA51D9">
        <w:rPr>
          <w:b/>
          <w:bCs/>
        </w:rPr>
        <w:t>:</w:t>
      </w:r>
    </w:p>
    <w:p w14:paraId="29C9EF97" w14:textId="4ACB2D1F" w:rsidR="00ED1CC2" w:rsidRDefault="00ED1CC2" w:rsidP="00ED1CC2">
      <w:r>
        <w:t>1. User Management Module</w:t>
      </w:r>
    </w:p>
    <w:p w14:paraId="42F939EA" w14:textId="77777777" w:rsidR="00ED1CC2" w:rsidRDefault="00ED1CC2" w:rsidP="00ED1CC2">
      <w:r>
        <w:t xml:space="preserve">   - Handles user registrations and role assignments.</w:t>
      </w:r>
    </w:p>
    <w:p w14:paraId="5735E168" w14:textId="118C2FED" w:rsidR="00ED1CC2" w:rsidRDefault="00ED1CC2" w:rsidP="00ED1CC2">
      <w:r>
        <w:t xml:space="preserve">   -multiple type of user login would be there i.e. normal customer, vendors &amp; admin/staff.</w:t>
      </w:r>
    </w:p>
    <w:p w14:paraId="6E2F997A" w14:textId="77777777" w:rsidR="00ED1CC2" w:rsidRDefault="00ED1CC2" w:rsidP="00ED1CC2"/>
    <w:p w14:paraId="331FC47F" w14:textId="7B6F313E" w:rsidR="00ED1CC2" w:rsidRDefault="00ED1CC2" w:rsidP="00ED1CC2">
      <w:r>
        <w:t>2. Product Management Module</w:t>
      </w:r>
    </w:p>
    <w:p w14:paraId="64C21A9F" w14:textId="77777777" w:rsidR="00ED1CC2" w:rsidRDefault="00ED1CC2" w:rsidP="00ED1CC2">
      <w:r>
        <w:t xml:space="preserve">   - Manages product listings from vendors.</w:t>
      </w:r>
    </w:p>
    <w:p w14:paraId="0584217A" w14:textId="77777777" w:rsidR="00ED1CC2" w:rsidRDefault="00ED1CC2" w:rsidP="00ED1CC2"/>
    <w:p w14:paraId="39050562" w14:textId="24F193F4" w:rsidR="00ED1CC2" w:rsidRDefault="00ED1CC2" w:rsidP="00ED1CC2">
      <w:r>
        <w:t>3. Search Module</w:t>
      </w:r>
    </w:p>
    <w:p w14:paraId="10AC660F" w14:textId="77777777" w:rsidR="00ED1CC2" w:rsidRDefault="00ED1CC2" w:rsidP="00ED1CC2">
      <w:r>
        <w:t xml:space="preserve">   - Facilitates product search functionality.</w:t>
      </w:r>
    </w:p>
    <w:p w14:paraId="40D3FEAD" w14:textId="77777777" w:rsidR="00ED1CC2" w:rsidRDefault="00ED1CC2" w:rsidP="00ED1CC2"/>
    <w:p w14:paraId="1FDE19A7" w14:textId="57A3A8A4" w:rsidR="00ED1CC2" w:rsidRDefault="00ED1CC2" w:rsidP="00ED1CC2">
      <w:r>
        <w:t>4. Delivery Request Module</w:t>
      </w:r>
    </w:p>
    <w:p w14:paraId="268AD73D" w14:textId="1964E384" w:rsidR="00ED1CC2" w:rsidRDefault="00ED1CC2" w:rsidP="00ED1CC2">
      <w:r>
        <w:t xml:space="preserve">   - Manages customer delivery requests and interactions with staff.</w:t>
      </w:r>
    </w:p>
    <w:p w14:paraId="37700226" w14:textId="77777777" w:rsidR="00ED1CC2" w:rsidRDefault="00ED1CC2" w:rsidP="00ED1CC2"/>
    <w:p w14:paraId="5F0F2E1D" w14:textId="129A04E2" w:rsidR="00ED1CC2" w:rsidRDefault="00ED1CC2" w:rsidP="00ED1CC2">
      <w:r>
        <w:t>5. Vendor Management Module</w:t>
      </w:r>
    </w:p>
    <w:p w14:paraId="64690538" w14:textId="77777777" w:rsidR="00ED1CC2" w:rsidRDefault="00ED1CC2" w:rsidP="00ED1CC2">
      <w:r>
        <w:t xml:space="preserve">   - Allows vendors to manage their profiles and inventory.</w:t>
      </w:r>
    </w:p>
    <w:p w14:paraId="2BFA2AC2" w14:textId="77777777" w:rsidR="00ED1CC2" w:rsidRDefault="00ED1CC2" w:rsidP="00ED1CC2"/>
    <w:p w14:paraId="37472028" w14:textId="32D35527" w:rsidR="00ED1CC2" w:rsidRDefault="00ED1CC2" w:rsidP="00ED1CC2">
      <w:r>
        <w:lastRenderedPageBreak/>
        <w:t>6. Admin Dashboard Module</w:t>
      </w:r>
    </w:p>
    <w:p w14:paraId="41F995F3" w14:textId="7AC443DD" w:rsidR="00ED1CC2" w:rsidRDefault="00ED1CC2">
      <w:r>
        <w:t xml:space="preserve">   - Provides administrative controls for managing users</w:t>
      </w:r>
      <w:r w:rsidR="00F07255">
        <w:t xml:space="preserve"> and products.</w:t>
      </w:r>
    </w:p>
    <w:p w14:paraId="1A5708FD" w14:textId="77777777" w:rsidR="00F07255" w:rsidRDefault="00F07255"/>
    <w:sectPr w:rsidR="00F0725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A5D7A" w14:textId="77777777" w:rsidR="00437D82" w:rsidRDefault="00437D82" w:rsidP="005851E1">
      <w:pPr>
        <w:spacing w:after="0"/>
      </w:pPr>
      <w:r>
        <w:separator/>
      </w:r>
    </w:p>
  </w:endnote>
  <w:endnote w:type="continuationSeparator" w:id="0">
    <w:p w14:paraId="74BA8B7A" w14:textId="77777777" w:rsidR="00437D82" w:rsidRDefault="00437D82" w:rsidP="005851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F1730" w14:textId="77777777" w:rsidR="005851E1" w:rsidRDefault="005851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B18129" w14:textId="77777777" w:rsidR="005851E1" w:rsidRDefault="0058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FF4B" w14:textId="77777777" w:rsidR="00437D82" w:rsidRDefault="00437D82" w:rsidP="005851E1">
      <w:pPr>
        <w:spacing w:after="0"/>
      </w:pPr>
      <w:r>
        <w:separator/>
      </w:r>
    </w:p>
  </w:footnote>
  <w:footnote w:type="continuationSeparator" w:id="0">
    <w:p w14:paraId="239D5167" w14:textId="77777777" w:rsidR="00437D82" w:rsidRDefault="00437D82" w:rsidP="005851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F86A" w14:textId="751D2A97" w:rsidR="005851E1" w:rsidRDefault="005851E1">
    <w:pPr>
      <w:pStyle w:val="Header"/>
    </w:pPr>
    <w:r w:rsidRPr="005851E1">
      <w:rPr>
        <w:b/>
        <w:bCs/>
      </w:rPr>
      <w:t>2CP08</w:t>
    </w:r>
    <w:r w:rsidRPr="005851E1">
      <w:rPr>
        <w:b/>
        <w:bCs/>
      </w:rPr>
      <w:ptab w:relativeTo="margin" w:alignment="center" w:leader="none"/>
    </w:r>
    <w:r w:rsidRPr="005851E1">
      <w:rPr>
        <w:b/>
        <w:bCs/>
      </w:rPr>
      <w:t>WEB TECHNOLOGIES</w:t>
    </w:r>
    <w:r w:rsidRPr="005851E1">
      <w:rPr>
        <w:b/>
        <w:bCs/>
      </w:rPr>
      <w:ptab w:relativeTo="margin" w:alignment="right" w:leader="none"/>
    </w:r>
    <w:r w:rsidR="00912DDB">
      <w:rPr>
        <w:b/>
        <w:bCs/>
      </w:rPr>
      <w:t>M</w:t>
    </w:r>
    <w:r w:rsidR="009F1FEC">
      <w:rPr>
        <w:b/>
        <w:bCs/>
      </w:rPr>
      <w:t>odules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D1CC2"/>
    <w:rsid w:val="000621F9"/>
    <w:rsid w:val="00142861"/>
    <w:rsid w:val="0019365A"/>
    <w:rsid w:val="00437D82"/>
    <w:rsid w:val="00566D79"/>
    <w:rsid w:val="005851E1"/>
    <w:rsid w:val="00912DDB"/>
    <w:rsid w:val="009F1FEC"/>
    <w:rsid w:val="00ED1CC2"/>
    <w:rsid w:val="00F07255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2775"/>
  <w15:docId w15:val="{FA635F2A-355D-4C11-88B7-648BBDD6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Header">
    <w:name w:val="header"/>
    <w:basedOn w:val="Normal"/>
    <w:link w:val="HeaderChar"/>
    <w:uiPriority w:val="99"/>
    <w:unhideWhenUsed/>
    <w:rsid w:val="005851E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51E1"/>
  </w:style>
  <w:style w:type="paragraph" w:styleId="Footer">
    <w:name w:val="footer"/>
    <w:basedOn w:val="Normal"/>
    <w:link w:val="FooterChar"/>
    <w:uiPriority w:val="99"/>
    <w:unhideWhenUsed/>
    <w:rsid w:val="005851E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Mini-Project Title: - Local Finder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 Doshi</cp:lastModifiedBy>
  <cp:revision>5</cp:revision>
  <dcterms:created xsi:type="dcterms:W3CDTF">2025-02-10T16:37:00Z</dcterms:created>
  <dcterms:modified xsi:type="dcterms:W3CDTF">2025-02-10T16:58:00Z</dcterms:modified>
</cp:coreProperties>
</file>